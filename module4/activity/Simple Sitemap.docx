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0EF45" w14:textId="56DC2238" w:rsidR="004D6B86" w:rsidRDefault="00207C28">
      <w:pPr>
        <w:pStyle w:val="Title"/>
      </w:pPr>
      <w:r>
        <w:t>Simple Sitemap</w:t>
      </w:r>
    </w:p>
    <w:p w14:paraId="7EE8051A" w14:textId="5E49951D" w:rsidR="004D6B86" w:rsidRDefault="00207C28">
      <w:pPr>
        <w:pStyle w:val="Title2"/>
      </w:pPr>
      <w:r>
        <w:t>Jonas Nation</w:t>
      </w:r>
    </w:p>
    <w:p w14:paraId="2618AAE3" w14:textId="4D2AF913" w:rsidR="004D6B86" w:rsidRDefault="00207C28">
      <w:pPr>
        <w:pStyle w:val="Title2"/>
      </w:pPr>
      <w:r>
        <w:t>Rasmussen College</w:t>
      </w:r>
    </w:p>
    <w:p w14:paraId="1B60846F" w14:textId="77777777" w:rsidR="004D6B86" w:rsidRDefault="00345333">
      <w:pPr>
        <w:pStyle w:val="Title"/>
      </w:pPr>
      <w:r>
        <w:t>Author Note</w:t>
      </w:r>
    </w:p>
    <w:p w14:paraId="60C5521E" w14:textId="5290AAD7" w:rsidR="004D6B86" w:rsidRPr="00A4757D" w:rsidRDefault="00207C28">
      <w:r>
        <w:t xml:space="preserve">CIS3801C Section 01 Fundamentals of Mobile Web Application Development </w:t>
      </w:r>
      <w:proofErr w:type="spellStart"/>
      <w:r>
        <w:t>Instruc</w:t>
      </w:r>
      <w:proofErr w:type="spellEnd"/>
    </w:p>
    <w:p w14:paraId="39F46C05" w14:textId="5CBE5099" w:rsidR="006D7EE9" w:rsidRDefault="009E5717" w:rsidP="006D7EE9">
      <w:pPr>
        <w:pStyle w:val="SectionTitle"/>
      </w:pPr>
      <w:r>
        <w:lastRenderedPageBreak/>
        <w:t>Sitemap</w:t>
      </w:r>
    </w:p>
    <w:p w14:paraId="0C26F815" w14:textId="4E080782" w:rsidR="009E5717" w:rsidRDefault="009E5717" w:rsidP="009E5717"/>
    <w:p w14:paraId="2514E3D0" w14:textId="2D747762" w:rsidR="009E5717" w:rsidRDefault="009E5717" w:rsidP="009E5717"/>
    <w:p w14:paraId="6814B5C1" w14:textId="77777777" w:rsidR="009E5717" w:rsidRPr="009E5717" w:rsidRDefault="009E5717" w:rsidP="009E5717"/>
    <w:p w14:paraId="458FD8BF" w14:textId="3EDEC48C" w:rsidR="009E5717" w:rsidRPr="009E5717" w:rsidRDefault="009E5717" w:rsidP="009E5717">
      <w:r>
        <w:object w:dxaOrig="5670" w:dyaOrig="4455" w14:anchorId="1C352B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05pt;height:222.2pt" o:ole="">
            <v:imagedata r:id="rId9" o:title=""/>
          </v:shape>
          <o:OLEObject Type="Embed" ProgID="Visio.Drawing.15" ShapeID="_x0000_i1025" DrawAspect="Content" ObjectID="_1649781788" r:id="rId10"/>
        </w:object>
      </w:r>
    </w:p>
    <w:p w14:paraId="579A7458" w14:textId="770C42D9" w:rsidR="004D6B86" w:rsidRPr="009E5717" w:rsidRDefault="006D7EE9" w:rsidP="009E5717">
      <w:r>
        <w:t xml:space="preserve"> </w:t>
      </w:r>
    </w:p>
    <w:sectPr w:rsidR="004D6B86" w:rsidRPr="009E5717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9A43A" w14:textId="77777777" w:rsidR="00A11794" w:rsidRDefault="00A11794">
      <w:pPr>
        <w:spacing w:line="240" w:lineRule="auto"/>
      </w:pPr>
      <w:r>
        <w:separator/>
      </w:r>
    </w:p>
    <w:p w14:paraId="2DCE2282" w14:textId="77777777" w:rsidR="00A11794" w:rsidRDefault="00A11794"/>
  </w:endnote>
  <w:endnote w:type="continuationSeparator" w:id="0">
    <w:p w14:paraId="4387B191" w14:textId="77777777" w:rsidR="00A11794" w:rsidRDefault="00A11794">
      <w:pPr>
        <w:spacing w:line="240" w:lineRule="auto"/>
      </w:pPr>
      <w:r>
        <w:continuationSeparator/>
      </w:r>
    </w:p>
    <w:p w14:paraId="47B3E7E2" w14:textId="77777777" w:rsidR="00A11794" w:rsidRDefault="00A11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39C1E" w14:textId="77777777" w:rsidR="00A11794" w:rsidRDefault="00A11794">
      <w:pPr>
        <w:spacing w:line="240" w:lineRule="auto"/>
      </w:pPr>
      <w:r>
        <w:separator/>
      </w:r>
    </w:p>
    <w:p w14:paraId="0468FA07" w14:textId="77777777" w:rsidR="00A11794" w:rsidRDefault="00A11794"/>
  </w:footnote>
  <w:footnote w:type="continuationSeparator" w:id="0">
    <w:p w14:paraId="7576A7E7" w14:textId="77777777" w:rsidR="00A11794" w:rsidRDefault="00A11794">
      <w:pPr>
        <w:spacing w:line="240" w:lineRule="auto"/>
      </w:pPr>
      <w:r>
        <w:continuationSeparator/>
      </w:r>
    </w:p>
    <w:p w14:paraId="64142E4B" w14:textId="77777777" w:rsidR="00A11794" w:rsidRDefault="00A117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5490ECD8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725C9012" w14:textId="77777777" w:rsidR="004D6B86" w:rsidRPr="00170521" w:rsidRDefault="00A11794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:placeholde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207C28">
                <w:t>MODULE 4 ACTIVITY</w:t>
              </w:r>
            </w:sdtContent>
          </w:sdt>
        </w:p>
      </w:tc>
      <w:tc>
        <w:tcPr>
          <w:tcW w:w="1080" w:type="dxa"/>
        </w:tcPr>
        <w:p w14:paraId="640FFE05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56DAEAF1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7E386311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27ABFD92" w14:textId="77777777"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:placeholde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207C28">
                <w:t>MODULE 4 ACTIVITY</w:t>
              </w:r>
            </w:sdtContent>
          </w:sdt>
        </w:p>
      </w:tc>
      <w:tc>
        <w:tcPr>
          <w:tcW w:w="1080" w:type="dxa"/>
        </w:tcPr>
        <w:p w14:paraId="0C2B8FCD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43D7AD6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28"/>
    <w:rsid w:val="00006BBA"/>
    <w:rsid w:val="0001010E"/>
    <w:rsid w:val="000217F5"/>
    <w:rsid w:val="00097169"/>
    <w:rsid w:val="00114BFA"/>
    <w:rsid w:val="001602E3"/>
    <w:rsid w:val="00160C0C"/>
    <w:rsid w:val="001664A2"/>
    <w:rsid w:val="00170521"/>
    <w:rsid w:val="001B4848"/>
    <w:rsid w:val="001F447A"/>
    <w:rsid w:val="001F7399"/>
    <w:rsid w:val="00207C28"/>
    <w:rsid w:val="00212319"/>
    <w:rsid w:val="00225BE3"/>
    <w:rsid w:val="00274E0A"/>
    <w:rsid w:val="002B6153"/>
    <w:rsid w:val="002C627C"/>
    <w:rsid w:val="00307586"/>
    <w:rsid w:val="00336906"/>
    <w:rsid w:val="00345333"/>
    <w:rsid w:val="003A06C6"/>
    <w:rsid w:val="003E36B1"/>
    <w:rsid w:val="003E4162"/>
    <w:rsid w:val="003F7CBD"/>
    <w:rsid w:val="00481CF8"/>
    <w:rsid w:val="00492C2D"/>
    <w:rsid w:val="004A3D87"/>
    <w:rsid w:val="004B18A9"/>
    <w:rsid w:val="004D4F8C"/>
    <w:rsid w:val="004D6B86"/>
    <w:rsid w:val="00504F88"/>
    <w:rsid w:val="0055242C"/>
    <w:rsid w:val="00595412"/>
    <w:rsid w:val="0061747E"/>
    <w:rsid w:val="00641876"/>
    <w:rsid w:val="00645290"/>
    <w:rsid w:val="00684C26"/>
    <w:rsid w:val="006B015B"/>
    <w:rsid w:val="006C162F"/>
    <w:rsid w:val="006D7EE9"/>
    <w:rsid w:val="007244DE"/>
    <w:rsid w:val="0081390C"/>
    <w:rsid w:val="00816831"/>
    <w:rsid w:val="00837D67"/>
    <w:rsid w:val="008747E8"/>
    <w:rsid w:val="008A2A83"/>
    <w:rsid w:val="008A78F1"/>
    <w:rsid w:val="00910F0E"/>
    <w:rsid w:val="00961AE5"/>
    <w:rsid w:val="009A2C38"/>
    <w:rsid w:val="009E5717"/>
    <w:rsid w:val="009F0414"/>
    <w:rsid w:val="00A11794"/>
    <w:rsid w:val="00A4757D"/>
    <w:rsid w:val="00A77F6B"/>
    <w:rsid w:val="00A81BB2"/>
    <w:rsid w:val="00AA5C05"/>
    <w:rsid w:val="00B03BA4"/>
    <w:rsid w:val="00C3438C"/>
    <w:rsid w:val="00C5686B"/>
    <w:rsid w:val="00C74024"/>
    <w:rsid w:val="00C83B15"/>
    <w:rsid w:val="00C925C8"/>
    <w:rsid w:val="00CB7F84"/>
    <w:rsid w:val="00CF1B55"/>
    <w:rsid w:val="00DB2E59"/>
    <w:rsid w:val="00DB358F"/>
    <w:rsid w:val="00DC44F1"/>
    <w:rsid w:val="00DF6D26"/>
    <w:rsid w:val="00E7305D"/>
    <w:rsid w:val="00E967C9"/>
    <w:rsid w:val="00EA780C"/>
    <w:rsid w:val="00EB69D3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B50006"/>
  <w15:chartTrackingRefBased/>
  <w15:docId w15:val="{40CBFA59-CA3C-45E2-A5A4-1992D3F2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%20Nation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w:rsidRDefault="00207C28"&gt;&lt;w:r&gt;&lt;w:t&gt;MODULE 4 ACTIVITY&lt;/w:t&gt;&lt;/w:r&gt;&lt;/w:p&gt;&lt;w:sectPr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7704A3DC-F953-4700-96BC-7DA95790D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</Template>
  <TotalTime>6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Nation</dc:creator>
  <cp:keywords/>
  <dc:description/>
  <cp:lastModifiedBy>Jonas Nation</cp:lastModifiedBy>
  <cp:revision>2</cp:revision>
  <dcterms:created xsi:type="dcterms:W3CDTF">2020-05-01T00:50:00Z</dcterms:created>
  <dcterms:modified xsi:type="dcterms:W3CDTF">2020-05-01T00:57:00Z</dcterms:modified>
</cp:coreProperties>
</file>