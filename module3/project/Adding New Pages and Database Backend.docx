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64E1A" w14:textId="489A7E80" w:rsidR="004D6B86" w:rsidRDefault="00850074">
      <w:pPr>
        <w:pStyle w:val="Title"/>
      </w:pPr>
      <w:r>
        <w:t>Adding New Pages and Database Backend</w:t>
      </w:r>
    </w:p>
    <w:p w14:paraId="7F9EFB81" w14:textId="028FB16B" w:rsidR="004D6B86" w:rsidRDefault="00850074">
      <w:pPr>
        <w:pStyle w:val="Title2"/>
      </w:pPr>
      <w:r>
        <w:t>Jonas Nation</w:t>
      </w:r>
    </w:p>
    <w:p w14:paraId="11238FAF" w14:textId="626EAB4C" w:rsidR="004D6B86" w:rsidRDefault="00850074">
      <w:pPr>
        <w:pStyle w:val="Title2"/>
      </w:pPr>
      <w:r>
        <w:t>Rasmussen College</w:t>
      </w:r>
    </w:p>
    <w:p w14:paraId="1C4BDDF4" w14:textId="77777777" w:rsidR="004D6B86" w:rsidRDefault="00345333">
      <w:pPr>
        <w:pStyle w:val="Title"/>
      </w:pPr>
      <w:r>
        <w:t>Author Note</w:t>
      </w:r>
    </w:p>
    <w:p w14:paraId="258EA804" w14:textId="4A6C6149" w:rsidR="004D6B86" w:rsidRPr="00A4757D" w:rsidRDefault="00850074">
      <w:r>
        <w:t>CIS3801C Section 01 Fundamentals of Mobile Web Application Development – Instructor Christopher Mattie</w:t>
      </w:r>
    </w:p>
    <w:p w14:paraId="72CA9BA8" w14:textId="777B82CC" w:rsidR="006D7EE9" w:rsidRDefault="00CD6EDE" w:rsidP="006D7EE9">
      <w:pPr>
        <w:pStyle w:val="SectionTitle"/>
      </w:pPr>
      <w:r>
        <w:lastRenderedPageBreak/>
        <w:t>Adding New Pages and Database Backend</w:t>
      </w:r>
    </w:p>
    <w:p w14:paraId="1BD4D2B5" w14:textId="08D9A0EE" w:rsidR="00097169" w:rsidRDefault="006D7EE9" w:rsidP="00071C3F">
      <w:r>
        <w:t xml:space="preserve"> </w:t>
      </w:r>
      <w:r w:rsidR="00CD6EDE">
        <w:t>This web page will have a background image of a guitar on a rustic old looking deck. The navigation bar and footer</w:t>
      </w:r>
      <w:r w:rsidR="00CA513D">
        <w:t xml:space="preserve"> are fixed and I adjusted the opacity of them both to 0.9px so as you scroll the content of the page can be seen. The demographic for this site is musicians and people alike so I dedicated this page to all things guitars which is the header for this page. It has eight cards, each showcasing an instrument or accessories one can use with a guitar electric or acoustic. Each card has a button that once clicked it will lead you to the local music store page which is Guitar Center, where you will be able to get more information about that instrument or find something different. Also each link will open in a separate tab keeping you engage with both DELUXE METAL and Guitar Center</w:t>
      </w:r>
      <w:r w:rsidR="00071C3F">
        <w:t>. I am still trying to figure out how to use data-spy with my footer because the footer is fixed and I utilized scroll spy, it should show what page you are on much like the nav bar.</w:t>
      </w:r>
    </w:p>
    <w:p w14:paraId="1FFF7027" w14:textId="047D7053" w:rsidR="00071C3F" w:rsidRDefault="00071C3F" w:rsidP="00071C3F">
      <w:r>
        <w:t>Website :</w:t>
      </w:r>
    </w:p>
    <w:p w14:paraId="1715EA54" w14:textId="5B4AE0F7" w:rsidR="00071C3F" w:rsidRDefault="00071C3F" w:rsidP="00071C3F">
      <w:hyperlink r:id="rId9" w:anchor="guitars" w:history="1">
        <w:r>
          <w:rPr>
            <w:rStyle w:val="Hyperlink"/>
          </w:rPr>
          <w:t>http://silverserver.centralus.cloudapp.azure.com/module-3-JonasNation/deluxe-metal.html#guitars</w:t>
        </w:r>
      </w:hyperlink>
    </w:p>
    <w:p w14:paraId="62A54223" w14:textId="4BAB4E46" w:rsidR="00071C3F" w:rsidRDefault="00071C3F" w:rsidP="00071C3F">
      <w:r>
        <w:t>GitHub :</w:t>
      </w:r>
    </w:p>
    <w:p w14:paraId="05E6B0F2" w14:textId="6BCB9039" w:rsidR="00071C3F" w:rsidRDefault="00071C3F" w:rsidP="00071C3F">
      <w:hyperlink r:id="rId10" w:history="1">
        <w:r>
          <w:rPr>
            <w:rStyle w:val="Hyperlink"/>
          </w:rPr>
          <w:t>https://github.com/Rasmussen-MobileWeb-Spr20/module-3-JonasNation</w:t>
        </w:r>
      </w:hyperlink>
    </w:p>
    <w:p w14:paraId="7B68DA3B" w14:textId="00890FA2" w:rsidR="00071C3F" w:rsidRDefault="00071C3F" w:rsidP="00071C3F"/>
    <w:p w14:paraId="2529799E" w14:textId="7626F2DA" w:rsidR="00071C3F" w:rsidRDefault="00071C3F" w:rsidP="00071C3F">
      <w:r>
        <w:t>Screen shots from PHP database query:</w:t>
      </w:r>
    </w:p>
    <w:p w14:paraId="4F3F8AAF" w14:textId="7528773A" w:rsidR="00071C3F" w:rsidRDefault="00A74F2A" w:rsidP="00071C3F">
      <w:r>
        <w:rPr>
          <w:noProof/>
        </w:rPr>
        <w:lastRenderedPageBreak/>
        <w:drawing>
          <wp:inline distT="0" distB="0" distL="0" distR="0" wp14:anchorId="346E3E74" wp14:editId="34031424">
            <wp:extent cx="594360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C72D738" w14:textId="4CB74F97" w:rsidR="00A74F2A" w:rsidRDefault="00A74F2A" w:rsidP="00071C3F"/>
    <w:p w14:paraId="2F75424D" w14:textId="5797B3D0" w:rsidR="00A74F2A" w:rsidRPr="00071C3F" w:rsidRDefault="00A74F2A" w:rsidP="00071C3F">
      <w:r>
        <w:rPr>
          <w:noProof/>
        </w:rPr>
        <w:lastRenderedPageBreak/>
        <w:drawing>
          <wp:inline distT="0" distB="0" distL="0" distR="0" wp14:anchorId="7B5D4732" wp14:editId="17EF6F90">
            <wp:extent cx="5656580" cy="590105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6580" cy="5901055"/>
                    </a:xfrm>
                    <a:prstGeom prst="rect">
                      <a:avLst/>
                    </a:prstGeom>
                    <a:noFill/>
                    <a:ln>
                      <a:noFill/>
                    </a:ln>
                  </pic:spPr>
                </pic:pic>
              </a:graphicData>
            </a:graphic>
          </wp:inline>
        </w:drawing>
      </w:r>
    </w:p>
    <w:sectPr w:rsidR="00A74F2A" w:rsidRPr="00071C3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A53FE" w14:textId="77777777" w:rsidR="005F62B5" w:rsidRDefault="005F62B5">
      <w:pPr>
        <w:spacing w:line="240" w:lineRule="auto"/>
      </w:pPr>
      <w:r>
        <w:separator/>
      </w:r>
    </w:p>
    <w:p w14:paraId="71050E1D" w14:textId="77777777" w:rsidR="005F62B5" w:rsidRDefault="005F62B5"/>
  </w:endnote>
  <w:endnote w:type="continuationSeparator" w:id="0">
    <w:p w14:paraId="6B13DA2A" w14:textId="77777777" w:rsidR="005F62B5" w:rsidRDefault="005F62B5">
      <w:pPr>
        <w:spacing w:line="240" w:lineRule="auto"/>
      </w:pPr>
      <w:r>
        <w:continuationSeparator/>
      </w:r>
    </w:p>
    <w:p w14:paraId="73A570CB" w14:textId="77777777" w:rsidR="005F62B5" w:rsidRDefault="005F62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B8989" w14:textId="77777777" w:rsidR="005F62B5" w:rsidRDefault="005F62B5">
      <w:pPr>
        <w:spacing w:line="240" w:lineRule="auto"/>
      </w:pPr>
      <w:r>
        <w:separator/>
      </w:r>
    </w:p>
    <w:p w14:paraId="35180ABC" w14:textId="77777777" w:rsidR="005F62B5" w:rsidRDefault="005F62B5"/>
  </w:footnote>
  <w:footnote w:type="continuationSeparator" w:id="0">
    <w:p w14:paraId="765E2A07" w14:textId="77777777" w:rsidR="005F62B5" w:rsidRDefault="005F62B5">
      <w:pPr>
        <w:spacing w:line="240" w:lineRule="auto"/>
      </w:pPr>
      <w:r>
        <w:continuationSeparator/>
      </w:r>
    </w:p>
    <w:p w14:paraId="157F514C" w14:textId="77777777" w:rsidR="005F62B5" w:rsidRDefault="005F62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C6DBEA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3434228" w14:textId="1EFF1DDB" w:rsidR="004D6B86" w:rsidRPr="00170521" w:rsidRDefault="005F62B5"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5:appearance w15:val="hidden"/>
            </w:sdtPr>
            <w:sdtEndPr/>
            <w:sdtContent>
              <w:r w:rsidR="00850074">
                <w:t>MODULE 3 COURSE PROJECT</w:t>
              </w:r>
            </w:sdtContent>
          </w:sdt>
        </w:p>
      </w:tc>
      <w:tc>
        <w:tcPr>
          <w:tcW w:w="1080" w:type="dxa"/>
        </w:tcPr>
        <w:p w14:paraId="464DA989"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938850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F69F5A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AE7C396" w14:textId="50F9B007" w:rsidR="004D6B86" w:rsidRPr="009F0414" w:rsidRDefault="00961AE5" w:rsidP="00504F88">
          <w:pPr>
            <w:pStyle w:val="Header"/>
          </w:pPr>
          <w:r>
            <w:t xml:space="preserve">Running head: </w:t>
          </w:r>
          <w:sdt>
            <w:sdtPr>
              <w:alias w:val="Enter shortened title:"/>
              <w:tag w:val="Enter shortened title:"/>
              <w:id w:val="-211583021"/>
              <w:placeholder/>
              <w15:dataBinding w:prefixMappings="xmlns:ns0='http://schemas.microsoft.com/temp/samples' " w:xpath="/ns0:employees[1]/ns0:employee[1]/ns0:CustomerName[1]" w:storeItemID="{B98E728A-96FF-4995-885C-5AF887AB0C35}"/>
              <w15:appearance w15:val="hidden"/>
            </w:sdtPr>
            <w:sdtEndPr/>
            <w:sdtContent>
              <w:r w:rsidR="00850074">
                <w:t>MODULE 3 COURSE PROJECT</w:t>
              </w:r>
            </w:sdtContent>
          </w:sdt>
        </w:p>
      </w:tc>
      <w:tc>
        <w:tcPr>
          <w:tcW w:w="1080" w:type="dxa"/>
        </w:tcPr>
        <w:p w14:paraId="084739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F00D96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4"/>
    <w:rsid w:val="00006BBA"/>
    <w:rsid w:val="0001010E"/>
    <w:rsid w:val="000217F5"/>
    <w:rsid w:val="00071C3F"/>
    <w:rsid w:val="00097169"/>
    <w:rsid w:val="00114BFA"/>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5B121B"/>
    <w:rsid w:val="005F62B5"/>
    <w:rsid w:val="0061747E"/>
    <w:rsid w:val="00641876"/>
    <w:rsid w:val="00645290"/>
    <w:rsid w:val="00684C26"/>
    <w:rsid w:val="006B015B"/>
    <w:rsid w:val="006C162F"/>
    <w:rsid w:val="006D7EE9"/>
    <w:rsid w:val="007244DE"/>
    <w:rsid w:val="0081390C"/>
    <w:rsid w:val="00816831"/>
    <w:rsid w:val="00837D67"/>
    <w:rsid w:val="00850074"/>
    <w:rsid w:val="008747E8"/>
    <w:rsid w:val="008A2A83"/>
    <w:rsid w:val="008A78F1"/>
    <w:rsid w:val="00910F0E"/>
    <w:rsid w:val="00961AE5"/>
    <w:rsid w:val="009A2C38"/>
    <w:rsid w:val="009F0414"/>
    <w:rsid w:val="00A4757D"/>
    <w:rsid w:val="00A74F2A"/>
    <w:rsid w:val="00A77F6B"/>
    <w:rsid w:val="00A81BB2"/>
    <w:rsid w:val="00AA5C05"/>
    <w:rsid w:val="00B03BA4"/>
    <w:rsid w:val="00C21126"/>
    <w:rsid w:val="00C3438C"/>
    <w:rsid w:val="00C5686B"/>
    <w:rsid w:val="00C74024"/>
    <w:rsid w:val="00C83B15"/>
    <w:rsid w:val="00C925C8"/>
    <w:rsid w:val="00CA513D"/>
    <w:rsid w:val="00CB7F84"/>
    <w:rsid w:val="00CD6EDE"/>
    <w:rsid w:val="00CF1B55"/>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23301E"/>
  <w15:chartTrackingRefBased/>
  <w15:docId w15:val="{0AE351E5-49C3-41C4-AC60-50732566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071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Rasmussen-MobileWeb-Spr20/module-3-JonasNation" TargetMode="External"/><Relationship Id="rId4" Type="http://schemas.openxmlformats.org/officeDocument/2006/relationships/styles" Target="styles.xml"/><Relationship Id="rId9" Type="http://schemas.openxmlformats.org/officeDocument/2006/relationships/hyperlink" Target="http://silverserver.centralus.cloudapp.azure.com/module-3-JonasNation/deluxe-metal.html"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s%20Nati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w:rsidRDefault="00850074"&gt;&lt;w:r&gt;&lt;w:t&gt;MODULE 3 COURSE PROJECT&lt;/w:t&gt;&lt;/w:r&gt;&lt;/w:p&gt;&lt;w:sectPr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CDD1A01-7F43-4229-91E9-DACD7361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33</TotalTime>
  <Pages>4</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Nation</dc:creator>
  <cp:keywords/>
  <dc:description/>
  <cp:lastModifiedBy>Jonas Nation</cp:lastModifiedBy>
  <cp:revision>3</cp:revision>
  <dcterms:created xsi:type="dcterms:W3CDTF">2020-04-26T14:33:00Z</dcterms:created>
  <dcterms:modified xsi:type="dcterms:W3CDTF">2020-04-26T15:06:00Z</dcterms:modified>
</cp:coreProperties>
</file>