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CB5E" w14:textId="575A20F4" w:rsidR="004D6B86" w:rsidRDefault="00C82FEB">
      <w:pPr>
        <w:pStyle w:val="Title"/>
      </w:pPr>
      <w:r>
        <w:t>Testing Screen Display Sizes</w:t>
      </w:r>
    </w:p>
    <w:p w14:paraId="7D5FA565" w14:textId="2A39C9FC" w:rsidR="004D6B86" w:rsidRDefault="00C82FEB">
      <w:pPr>
        <w:pStyle w:val="Title2"/>
      </w:pPr>
      <w:r>
        <w:t>Jonas Nation</w:t>
      </w:r>
    </w:p>
    <w:p w14:paraId="59590222" w14:textId="2362EEC0" w:rsidR="004D6B86" w:rsidRDefault="00C82FEB">
      <w:pPr>
        <w:pStyle w:val="Title2"/>
      </w:pPr>
      <w:r>
        <w:t>Rasmussen College</w:t>
      </w:r>
    </w:p>
    <w:p w14:paraId="46B3C8AA" w14:textId="77777777" w:rsidR="004D6B86" w:rsidRDefault="00345333">
      <w:pPr>
        <w:pStyle w:val="Title"/>
      </w:pPr>
      <w:r>
        <w:t>Author Note</w:t>
      </w:r>
    </w:p>
    <w:p w14:paraId="7A25F453" w14:textId="53966AD9" w:rsidR="004D6B86" w:rsidRPr="00A4757D" w:rsidRDefault="00C82FEB">
      <w:r>
        <w:t>CIS3801C Section 01 Fundamentals of Mobile Web Application Development – Instructor Christopher Mattie</w:t>
      </w:r>
    </w:p>
    <w:p w14:paraId="248614B5" w14:textId="03C54414" w:rsidR="006D7EE9" w:rsidRDefault="00380DEA" w:rsidP="006D7EE9">
      <w:pPr>
        <w:pStyle w:val="SectionTitle"/>
      </w:pPr>
      <w:r>
        <w:lastRenderedPageBreak/>
        <w:t>Testing Screen Display Sizes</w:t>
      </w:r>
    </w:p>
    <w:p w14:paraId="57615869" w14:textId="1D9E5DE4" w:rsidR="004D6B86" w:rsidRDefault="004529C6" w:rsidP="004529C6">
      <w:pPr>
        <w:ind w:firstLine="0"/>
      </w:pPr>
      <w:r>
        <w:rPr>
          <w:noProof/>
        </w:rPr>
        <w:drawing>
          <wp:inline distT="0" distB="0" distL="0" distR="0" wp14:anchorId="241A54A7" wp14:editId="432FD8D6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A6A1" w14:textId="15E93602" w:rsidR="004529C6" w:rsidRDefault="004529C6" w:rsidP="004529C6">
      <w:pPr>
        <w:ind w:firstLine="0"/>
      </w:pPr>
      <w:r>
        <w:t>In this screen shot I used the iPhone X view in landscape</w:t>
      </w:r>
      <w:r w:rsidR="00C84AD0">
        <w:t xml:space="preserve"> and my home screen is the only problem I had with this site. As you can see my images are not aligned correctly and I would need to adjust the width and height of my images to get them to line up correctly which I believe will improve how the user</w:t>
      </w:r>
      <w:r w:rsidR="003540C0">
        <w:t xml:space="preserve"> accepts the site.</w:t>
      </w:r>
    </w:p>
    <w:p w14:paraId="2EC99776" w14:textId="06C44E35" w:rsidR="003540C0" w:rsidRDefault="003540C0" w:rsidP="004529C6">
      <w:pPr>
        <w:ind w:firstLine="0"/>
      </w:pPr>
    </w:p>
    <w:p w14:paraId="33F8ED8B" w14:textId="453252AF" w:rsidR="003540C0" w:rsidRDefault="003540C0" w:rsidP="004529C6">
      <w:pPr>
        <w:ind w:firstLine="0"/>
      </w:pPr>
      <w:r>
        <w:rPr>
          <w:noProof/>
        </w:rPr>
        <w:lastRenderedPageBreak/>
        <w:drawing>
          <wp:inline distT="0" distB="0" distL="0" distR="0" wp14:anchorId="69C90D4A" wp14:editId="5C1FA60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D71F" w14:textId="26FCDA30" w:rsidR="003540C0" w:rsidRDefault="003540C0" w:rsidP="004529C6">
      <w:pPr>
        <w:ind w:firstLine="0"/>
      </w:pPr>
      <w:r>
        <w:t>I am still using the iPhone X view  and the images are still overlapping. I would need to just adjust the placement of my images for this screen view to give more space in between the images.</w:t>
      </w:r>
    </w:p>
    <w:p w14:paraId="4D4B1A36" w14:textId="55395AFD" w:rsidR="003540C0" w:rsidRDefault="003540C0" w:rsidP="004529C6">
      <w:pPr>
        <w:ind w:firstLine="0"/>
      </w:pPr>
    </w:p>
    <w:p w14:paraId="14647FCB" w14:textId="4BCFE69D" w:rsidR="003540C0" w:rsidRDefault="003540C0" w:rsidP="004529C6">
      <w:pPr>
        <w:ind w:firstLine="0"/>
      </w:pPr>
      <w:r>
        <w:rPr>
          <w:noProof/>
        </w:rPr>
        <w:drawing>
          <wp:inline distT="0" distB="0" distL="0" distR="0" wp14:anchorId="41EC4BC4" wp14:editId="75BC171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F3AC" w14:textId="3C27698A" w:rsidR="003540C0" w:rsidRPr="00380DEA" w:rsidRDefault="003540C0" w:rsidP="004529C6">
      <w:pPr>
        <w:ind w:firstLine="0"/>
      </w:pPr>
      <w:r>
        <w:lastRenderedPageBreak/>
        <w:t>I am still using the iPhone X, I did try this with other screen sizes and I had the same result my home page is the only page that is having this problem with alignment. This will be fixed before I turn in my final project.</w:t>
      </w:r>
    </w:p>
    <w:sectPr w:rsidR="003540C0" w:rsidRPr="00380DE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F4CB4" w14:textId="77777777" w:rsidR="00062828" w:rsidRDefault="00062828">
      <w:pPr>
        <w:spacing w:line="240" w:lineRule="auto"/>
      </w:pPr>
      <w:r>
        <w:separator/>
      </w:r>
    </w:p>
    <w:p w14:paraId="2F3E6D6F" w14:textId="77777777" w:rsidR="00062828" w:rsidRDefault="00062828"/>
  </w:endnote>
  <w:endnote w:type="continuationSeparator" w:id="0">
    <w:p w14:paraId="536383D2" w14:textId="77777777" w:rsidR="00062828" w:rsidRDefault="00062828">
      <w:pPr>
        <w:spacing w:line="240" w:lineRule="auto"/>
      </w:pPr>
      <w:r>
        <w:continuationSeparator/>
      </w:r>
    </w:p>
    <w:p w14:paraId="2BC4FAE3" w14:textId="77777777" w:rsidR="00062828" w:rsidRDefault="00062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2024" w14:textId="77777777" w:rsidR="00062828" w:rsidRDefault="00062828">
      <w:pPr>
        <w:spacing w:line="240" w:lineRule="auto"/>
      </w:pPr>
      <w:r>
        <w:separator/>
      </w:r>
    </w:p>
    <w:p w14:paraId="6D42EAFA" w14:textId="77777777" w:rsidR="00062828" w:rsidRDefault="00062828"/>
  </w:footnote>
  <w:footnote w:type="continuationSeparator" w:id="0">
    <w:p w14:paraId="4086AADC" w14:textId="77777777" w:rsidR="00062828" w:rsidRDefault="00062828">
      <w:pPr>
        <w:spacing w:line="240" w:lineRule="auto"/>
      </w:pPr>
      <w:r>
        <w:continuationSeparator/>
      </w:r>
    </w:p>
    <w:p w14:paraId="09557EB6" w14:textId="77777777" w:rsidR="00062828" w:rsidRDefault="00062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B31C6A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F1D8C62" w14:textId="690BB412" w:rsidR="004D6B86" w:rsidRPr="00170521" w:rsidRDefault="0006282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82FEB">
                <w:t>MODULE 05 ACTIVITY</w:t>
              </w:r>
            </w:sdtContent>
          </w:sdt>
        </w:p>
      </w:tc>
      <w:tc>
        <w:tcPr>
          <w:tcW w:w="1080" w:type="dxa"/>
        </w:tcPr>
        <w:p w14:paraId="6B9F594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F9F9D50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D632743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6C1E4D2C" w14:textId="03111ACB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82FEB">
                <w:t>MODULE 05 ACTIVITY</w:t>
              </w:r>
            </w:sdtContent>
          </w:sdt>
        </w:p>
      </w:tc>
      <w:tc>
        <w:tcPr>
          <w:tcW w:w="1080" w:type="dxa"/>
        </w:tcPr>
        <w:p w14:paraId="618383C6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FE5F122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EB"/>
    <w:rsid w:val="00006BBA"/>
    <w:rsid w:val="0001010E"/>
    <w:rsid w:val="000217F5"/>
    <w:rsid w:val="00062828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540C0"/>
    <w:rsid w:val="00380DEA"/>
    <w:rsid w:val="003A06C6"/>
    <w:rsid w:val="003E36B1"/>
    <w:rsid w:val="003E4162"/>
    <w:rsid w:val="003F7CBD"/>
    <w:rsid w:val="004529C6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56298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C3438C"/>
    <w:rsid w:val="00C5686B"/>
    <w:rsid w:val="00C74024"/>
    <w:rsid w:val="00C82FEB"/>
    <w:rsid w:val="00C83B15"/>
    <w:rsid w:val="00C84AD0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0DA49"/>
  <w15:chartTrackingRefBased/>
  <w15:docId w15:val="{7614819C-27A0-499A-94B6-455D1FB9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Natio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w:rsidRDefault="00C82FEB"&gt;&lt;w:r&gt;&lt;w:t&gt;MODULE 05 ACTIVITY&lt;/w:t&gt;&lt;/w:r&gt;&lt;/w:p&gt;&lt;w:sectPr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42A970E-0724-40D3-8787-6C774D0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29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Nation</dc:creator>
  <cp:keywords/>
  <dc:description/>
  <cp:lastModifiedBy>Jonas Nation</cp:lastModifiedBy>
  <cp:revision>3</cp:revision>
  <dcterms:created xsi:type="dcterms:W3CDTF">2020-05-07T20:58:00Z</dcterms:created>
  <dcterms:modified xsi:type="dcterms:W3CDTF">2020-05-07T21:27:00Z</dcterms:modified>
</cp:coreProperties>
</file>